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73894" w14:paraId="2445A509" w14:textId="77777777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6071" w14:textId="77777777" w:rsidR="00573894" w:rsidRDefault="00A720B6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n-US" w:bidi="ar-SA"/>
              </w:rPr>
              <w:drawing>
                <wp:anchor distT="0" distB="0" distL="114300" distR="114300" simplePos="0" relativeHeight="251657216" behindDoc="1" locked="0" layoutInCell="1" allowOverlap="1" wp14:anchorId="5BD8BE08" wp14:editId="24FF21BC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DD4C283" w14:textId="77777777" w:rsidR="00573894" w:rsidRDefault="00573894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71846" w14:textId="77777777" w:rsidR="00573894" w:rsidRDefault="00573894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5AAAF27F" w14:textId="77777777" w:rsidR="00573894" w:rsidRDefault="00A720B6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6B25CD66" w14:textId="77777777" w:rsidR="00573894" w:rsidRDefault="00573894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73894" w14:paraId="2F8C275C" w14:textId="77777777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9222A" w14:textId="77777777" w:rsidR="00573894" w:rsidRDefault="0057389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0B005B36" w14:textId="77777777" w:rsidR="00573894" w:rsidRDefault="00A720B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27B7D1B4" w14:textId="77777777" w:rsidR="00573894" w:rsidRDefault="0057389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4AAE0" w14:textId="77777777" w:rsidR="00573894" w:rsidRDefault="0057389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324C2DF7" w14:textId="77777777" w:rsidR="00573894" w:rsidRDefault="00A720B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2ECECAF7" w14:textId="77777777" w:rsidR="00573894" w:rsidRDefault="00573894">
      <w:pPr>
        <w:pStyle w:val="Standard"/>
        <w:rPr>
          <w:lang w:val="es-MX"/>
        </w:rPr>
      </w:pPr>
    </w:p>
    <w:p w14:paraId="4E4D37B4" w14:textId="77777777" w:rsidR="00573894" w:rsidRDefault="00573894">
      <w:pPr>
        <w:pStyle w:val="Standard"/>
        <w:rPr>
          <w:lang w:val="es-MX"/>
        </w:rPr>
      </w:pPr>
    </w:p>
    <w:p w14:paraId="035EC34B" w14:textId="77777777" w:rsidR="00573894" w:rsidRDefault="00A720B6">
      <w:pPr>
        <w:pStyle w:val="Standard"/>
        <w:jc w:val="center"/>
      </w:pPr>
      <w:r>
        <w:rPr>
          <w:sz w:val="72"/>
          <w:szCs w:val="72"/>
          <w:lang w:val="es-MX"/>
        </w:rPr>
        <w:t>Laboratorios de computación</w:t>
      </w:r>
    </w:p>
    <w:p w14:paraId="6576D1FC" w14:textId="77777777" w:rsidR="00573894" w:rsidRDefault="00A720B6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1A62A42A" w14:textId="77777777" w:rsidR="00573894" w:rsidRDefault="00A720B6">
      <w:pPr>
        <w:pStyle w:val="Standard"/>
        <w:jc w:val="center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BDE131" wp14:editId="117501F9">
                <wp:simplePos x="0" y="0"/>
                <wp:positionH relativeFrom="column">
                  <wp:posOffset>-115196</wp:posOffset>
                </wp:positionH>
                <wp:positionV relativeFrom="paragraph">
                  <wp:posOffset>216356</wp:posOffset>
                </wp:positionV>
                <wp:extent cx="6767821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82ED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73894" w14:paraId="23EAAE8D" w14:textId="7777777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09D26" w14:textId="77777777" w:rsidR="00573894" w:rsidRDefault="0057389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2AD995FE" w14:textId="77777777" w:rsidR="00573894" w:rsidRDefault="00A720B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C0D48" w14:textId="77777777" w:rsidR="00573894" w:rsidRDefault="00573894">
            <w:pPr>
              <w:pStyle w:val="TableContents"/>
              <w:rPr>
                <w:lang w:val="es-MX"/>
              </w:rPr>
            </w:pPr>
          </w:p>
          <w:p w14:paraId="7E768574" w14:textId="77777777" w:rsidR="00573894" w:rsidRDefault="00A720B6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Ing. Claudia Rodríguez Espino </w:t>
            </w:r>
          </w:p>
        </w:tc>
      </w:tr>
      <w:tr w:rsidR="00573894" w14:paraId="3602A502" w14:textId="77777777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710FD" w14:textId="77777777" w:rsidR="00573894" w:rsidRDefault="0057389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493BBD6" w14:textId="77777777" w:rsidR="00573894" w:rsidRDefault="00A720B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9D961" w14:textId="77777777" w:rsidR="00573894" w:rsidRDefault="00573894">
            <w:pPr>
              <w:pStyle w:val="TableContents"/>
              <w:ind w:left="629"/>
              <w:rPr>
                <w:lang w:val="es-MX"/>
              </w:rPr>
            </w:pPr>
          </w:p>
          <w:p w14:paraId="133559DF" w14:textId="77777777" w:rsidR="00573894" w:rsidRDefault="00573894">
            <w:pPr>
              <w:pStyle w:val="TableContents"/>
              <w:ind w:left="629"/>
              <w:rPr>
                <w:lang w:val="es-MX"/>
              </w:rPr>
            </w:pPr>
          </w:p>
          <w:p w14:paraId="00C58EC4" w14:textId="77777777" w:rsidR="00573894" w:rsidRDefault="00A720B6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Fundamentos de Programación </w:t>
            </w:r>
          </w:p>
        </w:tc>
      </w:tr>
      <w:tr w:rsidR="00573894" w14:paraId="4CB0D120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811339" w14:textId="77777777" w:rsidR="00573894" w:rsidRDefault="0057389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58CB3A50" w14:textId="77777777" w:rsidR="00573894" w:rsidRDefault="00A720B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8E948" w14:textId="77777777" w:rsidR="00573894" w:rsidRDefault="00573894">
            <w:pPr>
              <w:pStyle w:val="TableContents"/>
              <w:ind w:left="629"/>
              <w:rPr>
                <w:lang w:val="es-MX"/>
              </w:rPr>
            </w:pPr>
          </w:p>
          <w:p w14:paraId="2A6A16F2" w14:textId="77777777" w:rsidR="00573894" w:rsidRDefault="00A720B6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  <w:p w14:paraId="42FF06B3" w14:textId="77777777" w:rsidR="00573894" w:rsidRDefault="00573894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573894" w14:paraId="1AC7A2B2" w14:textId="7777777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539922" w14:textId="77777777" w:rsidR="00573894" w:rsidRDefault="0057389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0268565" w14:textId="77777777" w:rsidR="00573894" w:rsidRDefault="00A720B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83794" w14:textId="77777777" w:rsidR="00573894" w:rsidRDefault="00573894">
            <w:pPr>
              <w:pStyle w:val="TableContents"/>
              <w:ind w:left="629"/>
              <w:rPr>
                <w:lang w:val="es-MX"/>
              </w:rPr>
            </w:pPr>
          </w:p>
          <w:p w14:paraId="21D8F1F9" w14:textId="77777777" w:rsidR="00573894" w:rsidRDefault="00A720B6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Practica No. 3</w:t>
            </w:r>
          </w:p>
        </w:tc>
      </w:tr>
      <w:tr w:rsidR="00573894" w14:paraId="4B376B06" w14:textId="7777777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933D8" w14:textId="77777777" w:rsidR="00573894" w:rsidRDefault="0057389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706D39E" w14:textId="77777777" w:rsidR="00573894" w:rsidRDefault="00A720B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10878" w14:textId="77777777" w:rsidR="00573894" w:rsidRDefault="00573894">
            <w:pPr>
              <w:pStyle w:val="TableContents"/>
              <w:ind w:left="629"/>
              <w:rPr>
                <w:lang w:val="es-MX"/>
              </w:rPr>
            </w:pPr>
          </w:p>
          <w:p w14:paraId="68DEED03" w14:textId="77777777" w:rsidR="00573894" w:rsidRDefault="00A720B6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Martinez Moyotl Osvaldo Axel </w:t>
            </w:r>
          </w:p>
        </w:tc>
      </w:tr>
      <w:tr w:rsidR="00573894" w14:paraId="2153770A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1A457" w14:textId="77777777" w:rsidR="00573894" w:rsidRDefault="00573894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A6B4E" w14:textId="77777777" w:rsidR="00573894" w:rsidRDefault="00573894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573894" w14:paraId="2319EAB4" w14:textId="77777777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A7D19" w14:textId="77777777" w:rsidR="00573894" w:rsidRDefault="00A720B6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DDFFB" w14:textId="77777777" w:rsidR="00573894" w:rsidRDefault="00573894">
            <w:pPr>
              <w:pStyle w:val="TableContents"/>
              <w:ind w:left="629"/>
              <w:rPr>
                <w:lang w:val="es-MX"/>
              </w:rPr>
            </w:pPr>
          </w:p>
          <w:p w14:paraId="553666FD" w14:textId="77777777" w:rsidR="00573894" w:rsidRDefault="00A720B6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</w:tr>
      <w:tr w:rsidR="00573894" w14:paraId="4FD12B99" w14:textId="77777777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4DB95B" w14:textId="77777777" w:rsidR="00573894" w:rsidRDefault="0057389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24CCBA37" w14:textId="77777777" w:rsidR="00573894" w:rsidRDefault="00A720B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0A7DF" w14:textId="77777777" w:rsidR="00573894" w:rsidRDefault="00573894">
            <w:pPr>
              <w:pStyle w:val="TableContents"/>
              <w:ind w:left="629"/>
              <w:rPr>
                <w:lang w:val="es-MX"/>
              </w:rPr>
            </w:pPr>
          </w:p>
          <w:p w14:paraId="6304F252" w14:textId="77777777" w:rsidR="00573894" w:rsidRDefault="00A720B6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2019-2</w:t>
            </w:r>
          </w:p>
        </w:tc>
      </w:tr>
      <w:tr w:rsidR="00573894" w14:paraId="0C1E59A3" w14:textId="77777777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2776F" w14:textId="77777777" w:rsidR="00573894" w:rsidRDefault="0057389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762C918C" w14:textId="77777777" w:rsidR="00573894" w:rsidRDefault="00A720B6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898DA" w14:textId="77777777" w:rsidR="00573894" w:rsidRDefault="00573894">
            <w:pPr>
              <w:pStyle w:val="TableContents"/>
              <w:ind w:left="629"/>
              <w:rPr>
                <w:lang w:val="es-MX"/>
              </w:rPr>
            </w:pPr>
          </w:p>
          <w:p w14:paraId="5E6CB9BC" w14:textId="77777777" w:rsidR="00573894" w:rsidRDefault="00A720B6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03</w:t>
            </w:r>
            <w:r>
              <w:rPr>
                <w:lang w:val="es-MX"/>
              </w:rPr>
              <w:t>/03</w:t>
            </w:r>
            <w:r>
              <w:rPr>
                <w:lang w:val="es-MX"/>
              </w:rPr>
              <w:t>/19</w:t>
            </w:r>
          </w:p>
        </w:tc>
      </w:tr>
      <w:tr w:rsidR="00573894" w14:paraId="76641273" w14:textId="77777777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16AC1" w14:textId="77777777" w:rsidR="00573894" w:rsidRDefault="0057389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B492BDB" w14:textId="77777777" w:rsidR="00573894" w:rsidRDefault="00A720B6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43DCF" w14:textId="77777777" w:rsidR="00573894" w:rsidRDefault="00573894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573894" w14:paraId="2F199FED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4C753" w14:textId="77777777" w:rsidR="00573894" w:rsidRDefault="00573894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FBD9A" w14:textId="77777777" w:rsidR="00573894" w:rsidRDefault="00573894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14:paraId="05191EEB" w14:textId="77777777" w:rsidR="00573894" w:rsidRDefault="00573894">
      <w:pPr>
        <w:pStyle w:val="Standard"/>
        <w:rPr>
          <w:lang w:val="es-MX"/>
        </w:rPr>
      </w:pPr>
    </w:p>
    <w:p w14:paraId="2FC3CC5A" w14:textId="77777777" w:rsidR="00573894" w:rsidRDefault="00573894">
      <w:pPr>
        <w:pStyle w:val="Standard"/>
        <w:rPr>
          <w:lang w:val="es-MX"/>
        </w:rPr>
      </w:pPr>
    </w:p>
    <w:p w14:paraId="05836E44" w14:textId="77777777" w:rsidR="00573894" w:rsidRDefault="00A720B6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14:paraId="1E29EAD1" w14:textId="77777777" w:rsidR="00573894" w:rsidRDefault="00573894">
      <w:pPr>
        <w:pStyle w:val="Standard"/>
        <w:rPr>
          <w:rFonts w:ascii="Calibri" w:hAnsi="Calibri"/>
          <w:b/>
          <w:color w:val="000000"/>
          <w:sz w:val="52"/>
        </w:rPr>
      </w:pPr>
    </w:p>
    <w:p w14:paraId="49220BAC" w14:textId="77777777" w:rsidR="00A720B6" w:rsidRPr="00A720B6" w:rsidRDefault="00A720B6" w:rsidP="00A720B6">
      <w:pPr>
        <w:pStyle w:val="Standard"/>
        <w:jc w:val="center"/>
        <w:rPr>
          <w:rFonts w:ascii="Calibri" w:hAnsi="Calibri"/>
          <w:b/>
          <w:color w:val="000000"/>
          <w:sz w:val="32"/>
          <w:lang w:val="es-MX"/>
        </w:rPr>
      </w:pPr>
      <w:r w:rsidRPr="00A720B6">
        <w:rPr>
          <w:rFonts w:ascii="Calibri" w:hAnsi="Calibri"/>
          <w:b/>
          <w:color w:val="000000"/>
          <w:sz w:val="32"/>
          <w:lang w:val="es-MX"/>
        </w:rPr>
        <w:t xml:space="preserve">Practica 3- Algoritmos </w:t>
      </w:r>
    </w:p>
    <w:p w14:paraId="3A26A4B8" w14:textId="77777777" w:rsidR="00A720B6" w:rsidRDefault="00A720B6" w:rsidP="00A720B6">
      <w:pPr>
        <w:rPr>
          <w:rStyle w:val="fontstyle01"/>
          <w:rFonts w:asciiTheme="minorHAnsi" w:hAnsiTheme="minorHAnsi" w:cstheme="minorHAnsi"/>
          <w:sz w:val="24"/>
          <w:lang w:val="es-MX"/>
        </w:rPr>
      </w:pPr>
    </w:p>
    <w:p w14:paraId="7789FB82" w14:textId="77777777" w:rsidR="00A720B6" w:rsidRDefault="00A720B6" w:rsidP="00A720B6">
      <w:pPr>
        <w:rPr>
          <w:rStyle w:val="fontstyle11"/>
          <w:lang w:val="es-MX"/>
        </w:rPr>
      </w:pPr>
      <w:r w:rsidRPr="00A720B6">
        <w:rPr>
          <w:rStyle w:val="fontstyle01"/>
          <w:rFonts w:asciiTheme="minorHAnsi" w:hAnsiTheme="minorHAnsi" w:cstheme="minorHAnsi"/>
          <w:sz w:val="24"/>
          <w:lang w:val="es-MX"/>
        </w:rPr>
        <w:t>Objetivo:</w:t>
      </w:r>
      <w:r w:rsidRPr="00A720B6">
        <w:rPr>
          <w:rFonts w:ascii="Helvetica-Bold" w:hAnsi="Helvetica-Bold"/>
          <w:b/>
          <w:bCs/>
          <w:color w:val="000000"/>
          <w:sz w:val="28"/>
          <w:szCs w:val="28"/>
          <w:lang w:val="es-MX"/>
        </w:rPr>
        <w:br/>
      </w:r>
    </w:p>
    <w:p w14:paraId="0382B42C" w14:textId="77777777" w:rsidR="00A720B6" w:rsidRDefault="00A720B6" w:rsidP="00A720B6">
      <w:pPr>
        <w:rPr>
          <w:rStyle w:val="fontstyle01"/>
          <w:rFonts w:asciiTheme="minorHAnsi" w:hAnsiTheme="minorHAnsi" w:cstheme="minorHAnsi"/>
          <w:sz w:val="24"/>
          <w:lang w:val="es-MX"/>
        </w:rPr>
      </w:pPr>
      <w:r w:rsidRPr="00A720B6">
        <w:rPr>
          <w:rStyle w:val="fontstyle11"/>
          <w:lang w:val="es-MX"/>
        </w:rPr>
        <w:t>A partir del análisis del problema (conjuntos de entrada y salida), elaborar algoritmos que</w:t>
      </w:r>
      <w:r w:rsidRPr="00A720B6">
        <w:rPr>
          <w:rFonts w:ascii="BookAntiqua" w:hAnsi="BookAntiqua"/>
          <w:color w:val="000000"/>
          <w:sz w:val="22"/>
          <w:szCs w:val="22"/>
          <w:lang w:val="es-MX"/>
        </w:rPr>
        <w:br/>
      </w:r>
      <w:r w:rsidRPr="00A720B6">
        <w:rPr>
          <w:rStyle w:val="fontstyle11"/>
          <w:lang w:val="es-MX"/>
        </w:rPr>
        <w:t>permitan resolver el problema planteado.</w:t>
      </w:r>
      <w:r w:rsidRPr="00A720B6">
        <w:rPr>
          <w:rFonts w:ascii="BookAntiqua" w:hAnsi="BookAntiqua"/>
          <w:color w:val="000000"/>
          <w:sz w:val="22"/>
          <w:szCs w:val="22"/>
          <w:lang w:val="es-MX"/>
        </w:rPr>
        <w:br/>
      </w:r>
    </w:p>
    <w:p w14:paraId="4846BEE5" w14:textId="77777777" w:rsidR="00A720B6" w:rsidRDefault="00A720B6" w:rsidP="00A720B6">
      <w:pPr>
        <w:rPr>
          <w:rStyle w:val="fontstyle11"/>
          <w:lang w:val="es-MX"/>
        </w:rPr>
      </w:pPr>
      <w:r w:rsidRPr="00A720B6">
        <w:rPr>
          <w:rStyle w:val="fontstyle01"/>
          <w:rFonts w:asciiTheme="minorHAnsi" w:hAnsiTheme="minorHAnsi" w:cstheme="minorHAnsi"/>
          <w:sz w:val="24"/>
          <w:lang w:val="es-MX"/>
        </w:rPr>
        <w:t>Actividades:</w:t>
      </w:r>
      <w:r w:rsidRPr="00A720B6">
        <w:rPr>
          <w:rFonts w:ascii="Helvetica-Bold" w:hAnsi="Helvetica-Bold"/>
          <w:b/>
          <w:bCs/>
          <w:color w:val="000000"/>
          <w:sz w:val="28"/>
          <w:szCs w:val="28"/>
          <w:lang w:val="es-MX"/>
        </w:rPr>
        <w:br/>
      </w:r>
    </w:p>
    <w:p w14:paraId="5D1638E5" w14:textId="77777777" w:rsidR="00A720B6" w:rsidRPr="00A720B6" w:rsidRDefault="00A720B6" w:rsidP="00A720B6">
      <w:pPr>
        <w:pStyle w:val="Prrafodelista"/>
        <w:numPr>
          <w:ilvl w:val="0"/>
          <w:numId w:val="4"/>
        </w:numPr>
        <w:rPr>
          <w:rStyle w:val="fontstyle11"/>
          <w:rFonts w:ascii="Liberation Serif" w:hAnsi="Liberation Serif"/>
          <w:color w:val="auto"/>
          <w:sz w:val="24"/>
          <w:szCs w:val="21"/>
          <w:lang w:val="es-MX"/>
        </w:rPr>
      </w:pPr>
      <w:r w:rsidRPr="00A720B6">
        <w:rPr>
          <w:rStyle w:val="fontstyle11"/>
          <w:lang w:val="es-MX"/>
        </w:rPr>
        <w:t>Analizar problemas.</w:t>
      </w:r>
    </w:p>
    <w:p w14:paraId="3891A400" w14:textId="77777777" w:rsidR="00573894" w:rsidRPr="00A720B6" w:rsidRDefault="00A720B6" w:rsidP="00A720B6">
      <w:pPr>
        <w:pStyle w:val="Prrafodelista"/>
        <w:numPr>
          <w:ilvl w:val="0"/>
          <w:numId w:val="4"/>
        </w:numPr>
        <w:rPr>
          <w:rStyle w:val="fontstyle11"/>
          <w:rFonts w:ascii="Liberation Serif" w:hAnsi="Liberation Serif"/>
          <w:color w:val="auto"/>
          <w:sz w:val="24"/>
          <w:szCs w:val="21"/>
          <w:lang w:val="es-MX"/>
        </w:rPr>
      </w:pPr>
      <w:r w:rsidRPr="00A720B6">
        <w:rPr>
          <w:rStyle w:val="fontstyle11"/>
          <w:lang w:val="es-MX"/>
        </w:rPr>
        <w:t>Crear algoritmos para resolver problemas.</w:t>
      </w:r>
    </w:p>
    <w:p w14:paraId="464D62AD" w14:textId="77777777" w:rsidR="00A720B6" w:rsidRDefault="00A720B6" w:rsidP="00A720B6">
      <w:pPr>
        <w:pStyle w:val="Cuerpo"/>
        <w:rPr>
          <w:b/>
          <w:bCs/>
        </w:rPr>
      </w:pPr>
    </w:p>
    <w:p w14:paraId="21CF560D" w14:textId="77777777" w:rsidR="00A720B6" w:rsidRDefault="00A720B6" w:rsidP="00A720B6">
      <w:pPr>
        <w:pStyle w:val="Cuerpo"/>
        <w:rPr>
          <w:b/>
          <w:bCs/>
        </w:rPr>
      </w:pPr>
      <w:r>
        <w:rPr>
          <w:b/>
          <w:bCs/>
        </w:rPr>
        <w:t xml:space="preserve">Algoritmo 1 </w:t>
      </w:r>
    </w:p>
    <w:p w14:paraId="2A24E3FA" w14:textId="77777777" w:rsidR="00A720B6" w:rsidRDefault="00A720B6" w:rsidP="00A720B6">
      <w:pPr>
        <w:pStyle w:val="Cuerpo"/>
      </w:pPr>
    </w:p>
    <w:p w14:paraId="644AAA96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  <w:i/>
          <w:iCs/>
        </w:rPr>
      </w:pPr>
      <w:r w:rsidRPr="00A720B6">
        <w:rPr>
          <w:rFonts w:asciiTheme="minorHAnsi" w:hAnsiTheme="minorHAnsi" w:cstheme="minorHAnsi"/>
          <w:i/>
          <w:iCs/>
        </w:rPr>
        <w:t xml:space="preserve">Suma de dos números </w:t>
      </w:r>
    </w:p>
    <w:p w14:paraId="1F7F223F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6B5197FC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Problema: Se quiere conocer el resultado de la suma de dos números </w:t>
      </w:r>
    </w:p>
    <w:p w14:paraId="34409B3B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2D8FE380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Datos de Entrada: dos números que sean del conjunto de los reales </w:t>
      </w:r>
    </w:p>
    <w:p w14:paraId="041780C4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Datos de Salida: el resultado de la suma de los dos números </w:t>
      </w:r>
    </w:p>
    <w:p w14:paraId="14B39BD3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496D9F1B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Dominio: {</w:t>
      </w:r>
      <w:proofErr w:type="spellStart"/>
      <w:r w:rsidRPr="00A720B6">
        <w:rPr>
          <w:rFonts w:asciiTheme="minorHAnsi" w:hAnsiTheme="minorHAnsi" w:cstheme="minorHAnsi"/>
        </w:rPr>
        <w:t>Numeros</w:t>
      </w:r>
      <w:proofErr w:type="spellEnd"/>
      <w:r w:rsidRPr="00A720B6">
        <w:rPr>
          <w:rFonts w:asciiTheme="minorHAnsi" w:hAnsiTheme="minorHAnsi" w:cstheme="minorHAnsi"/>
        </w:rPr>
        <w:t xml:space="preserve"> ϵ </w:t>
      </w:r>
      <w:proofErr w:type="gramStart"/>
      <w:r w:rsidRPr="00A720B6">
        <w:rPr>
          <w:rFonts w:asciiTheme="minorHAnsi" w:hAnsiTheme="minorHAnsi" w:cstheme="minorHAnsi"/>
          <w:lang w:val="de-DE"/>
        </w:rPr>
        <w:t>R }</w:t>
      </w:r>
      <w:proofErr w:type="gramEnd"/>
    </w:p>
    <w:p w14:paraId="0D7DA428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280F41BD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Restricciones: {</w:t>
      </w:r>
      <w:proofErr w:type="spellStart"/>
      <w:r w:rsidRPr="00A720B6">
        <w:rPr>
          <w:rFonts w:asciiTheme="minorHAnsi" w:hAnsiTheme="minorHAnsi" w:cstheme="minorHAnsi"/>
        </w:rPr>
        <w:t>Numeros</w:t>
      </w:r>
      <w:proofErr w:type="spellEnd"/>
      <w:r w:rsidRPr="00A720B6">
        <w:rPr>
          <w:rFonts w:asciiTheme="minorHAnsi" w:hAnsiTheme="minorHAnsi" w:cstheme="minorHAnsi"/>
        </w:rPr>
        <w:t xml:space="preserve"> ϵ </w:t>
      </w:r>
      <w:proofErr w:type="gramStart"/>
      <w:r w:rsidRPr="00A720B6">
        <w:rPr>
          <w:rFonts w:asciiTheme="minorHAnsi" w:hAnsiTheme="minorHAnsi" w:cstheme="minorHAnsi"/>
          <w:lang w:val="de-DE"/>
        </w:rPr>
        <w:t>R }</w:t>
      </w:r>
      <w:proofErr w:type="gramEnd"/>
    </w:p>
    <w:p w14:paraId="6C59B3C5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48526AAD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Solución:</w:t>
      </w:r>
    </w:p>
    <w:p w14:paraId="1CD34E16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1-Inicio </w:t>
      </w:r>
    </w:p>
    <w:p w14:paraId="7167504C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2-Solicitar el primer </w:t>
      </w:r>
      <w:proofErr w:type="spellStart"/>
      <w:r w:rsidRPr="00A720B6">
        <w:rPr>
          <w:rFonts w:asciiTheme="minorHAnsi" w:hAnsiTheme="minorHAnsi" w:cstheme="minorHAnsi"/>
        </w:rPr>
        <w:t>numero</w:t>
      </w:r>
      <w:proofErr w:type="spellEnd"/>
      <w:r w:rsidRPr="00A720B6">
        <w:rPr>
          <w:rFonts w:asciiTheme="minorHAnsi" w:hAnsiTheme="minorHAnsi" w:cstheme="minorHAnsi"/>
        </w:rPr>
        <w:t xml:space="preserve"> que pertenezca al conjunto de los reales </w:t>
      </w:r>
    </w:p>
    <w:p w14:paraId="23805731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2.1-El numero pertenece al conjunto de los reales? </w:t>
      </w:r>
    </w:p>
    <w:p w14:paraId="0D9DB5B7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2.1.1 si</w:t>
      </w:r>
    </w:p>
    <w:p w14:paraId="7650E8D2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2.1.1.1 ve al punto tres</w:t>
      </w:r>
    </w:p>
    <w:p w14:paraId="1900BB19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2.1.2 No</w:t>
      </w:r>
    </w:p>
    <w:p w14:paraId="4C167CD5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2.1.2.1 Marcar error, ir al punto 2</w:t>
      </w:r>
    </w:p>
    <w:p w14:paraId="15BFCD8D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3 -Solicitar el segundo </w:t>
      </w:r>
      <w:proofErr w:type="spellStart"/>
      <w:r w:rsidRPr="00A720B6">
        <w:rPr>
          <w:rFonts w:asciiTheme="minorHAnsi" w:hAnsiTheme="minorHAnsi" w:cstheme="minorHAnsi"/>
        </w:rPr>
        <w:t>numero</w:t>
      </w:r>
      <w:proofErr w:type="spellEnd"/>
      <w:r w:rsidRPr="00A720B6">
        <w:rPr>
          <w:rFonts w:asciiTheme="minorHAnsi" w:hAnsiTheme="minorHAnsi" w:cstheme="minorHAnsi"/>
        </w:rPr>
        <w:t xml:space="preserve"> que pertenezca al conjunto de los reales </w:t>
      </w:r>
    </w:p>
    <w:p w14:paraId="7A3D4959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3.1-El numero pertenece al conjunto de los reales? </w:t>
      </w:r>
    </w:p>
    <w:p w14:paraId="1C33E534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3.1.1 si</w:t>
      </w:r>
    </w:p>
    <w:p w14:paraId="0DECB7C3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3.1.1.1 ve al punto tres</w:t>
      </w:r>
    </w:p>
    <w:p w14:paraId="4D526C56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3.1.2 No</w:t>
      </w:r>
    </w:p>
    <w:p w14:paraId="6E12F76E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3.1.2.1 Marcar error, ir al punto 3</w:t>
      </w:r>
    </w:p>
    <w:p w14:paraId="68AB2F25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4-sumar los dos números </w:t>
      </w:r>
    </w:p>
    <w:p w14:paraId="0A3C85C5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5-mostrar el resultado de la suma de los dos números </w:t>
      </w:r>
    </w:p>
    <w:p w14:paraId="4EE49C8D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6-Fin</w:t>
      </w:r>
    </w:p>
    <w:p w14:paraId="335699BA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1C543982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Prueba de escritorio </w:t>
      </w:r>
    </w:p>
    <w:tbl>
      <w:tblPr>
        <w:tblStyle w:val="TableNormal"/>
        <w:tblW w:w="93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00A720B6" w:rsidRPr="00A720B6" w14:paraId="0DE8BD51" w14:textId="77777777" w:rsidTr="00E205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EE7E5" w14:textId="77777777" w:rsidR="00A720B6" w:rsidRPr="00A720B6" w:rsidRDefault="00A720B6" w:rsidP="00E20571">
            <w:pPr>
              <w:pStyle w:val="Estilodetabla2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eastAsia="Arial Unicode MS" w:hAnsiTheme="minorHAnsi" w:cstheme="minorHAnsi"/>
              </w:rPr>
              <w:t xml:space="preserve">Interacción  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33AD2" w14:textId="77777777" w:rsidR="00A720B6" w:rsidRPr="00A720B6" w:rsidRDefault="00A720B6" w:rsidP="00E20571">
            <w:pPr>
              <w:pStyle w:val="Estilodetabla2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eastAsia="Arial Unicode MS" w:hAnsiTheme="minorHAnsi" w:cstheme="minorHAnsi"/>
              </w:rPr>
              <w:t>Primer número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6314" w14:textId="77777777" w:rsidR="00A720B6" w:rsidRPr="00A720B6" w:rsidRDefault="00A720B6" w:rsidP="00E20571">
            <w:pPr>
              <w:pStyle w:val="Estilodetabla2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eastAsia="Arial Unicode MS" w:hAnsiTheme="minorHAnsi" w:cstheme="minorHAnsi"/>
              </w:rPr>
              <w:t xml:space="preserve">Segundo número 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9D978" w14:textId="77777777" w:rsidR="00A720B6" w:rsidRPr="00A720B6" w:rsidRDefault="00A720B6" w:rsidP="00E20571">
            <w:pPr>
              <w:pStyle w:val="Estilodetabla2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eastAsia="Arial Unicode MS" w:hAnsiTheme="minorHAnsi" w:cstheme="minorHAnsi"/>
              </w:rPr>
              <w:t>Salida</w:t>
            </w:r>
          </w:p>
        </w:tc>
      </w:tr>
      <w:tr w:rsidR="00A720B6" w:rsidRPr="00A720B6" w14:paraId="66071E30" w14:textId="77777777" w:rsidTr="00E205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D220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39568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D220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78D79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D220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3ADD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D220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1D4F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3</w:t>
            </w:r>
          </w:p>
        </w:tc>
      </w:tr>
      <w:tr w:rsidR="00A720B6" w:rsidRPr="00A720B6" w14:paraId="0C4C2CEA" w14:textId="77777777" w:rsidTr="00E205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E0402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A223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-5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4D14A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-2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DBCAE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-7</w:t>
            </w:r>
          </w:p>
        </w:tc>
      </w:tr>
      <w:tr w:rsidR="00A720B6" w:rsidRPr="00A720B6" w14:paraId="7CF1FB31" w14:textId="77777777" w:rsidTr="00E205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D220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CE58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D220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FEECB" w14:textId="77777777" w:rsidR="00A720B6" w:rsidRPr="00A720B6" w:rsidRDefault="00A720B6" w:rsidP="00E20571">
            <w:pPr>
              <w:pStyle w:val="Estilodetabla2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eastAsia="Arial Unicode MS" w:hAnsiTheme="minorHAnsi" w:cstheme="minorHAnsi"/>
              </w:rPr>
              <w:t>i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D220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8C002" w14:textId="77777777" w:rsidR="00A720B6" w:rsidRPr="00A720B6" w:rsidRDefault="00A720B6" w:rsidP="00E20571">
            <w:pPr>
              <w:pStyle w:val="Estilodetabla2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eastAsia="Arial Unicode MS" w:hAnsiTheme="minorHAnsi" w:cstheme="minorHAnsi"/>
              </w:rPr>
              <w:t>2+i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D220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AD38A" w14:textId="77777777" w:rsidR="00A720B6" w:rsidRPr="00A720B6" w:rsidRDefault="00A720B6" w:rsidP="00E20571">
            <w:pPr>
              <w:pStyle w:val="Estilodetabla2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eastAsia="Arial Unicode MS" w:hAnsiTheme="minorHAnsi" w:cstheme="minorHAnsi"/>
              </w:rPr>
              <w:t xml:space="preserve">Error </w:t>
            </w:r>
          </w:p>
        </w:tc>
      </w:tr>
    </w:tbl>
    <w:p w14:paraId="6A3E917E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  <w:b/>
          <w:bCs/>
        </w:rPr>
      </w:pPr>
    </w:p>
    <w:p w14:paraId="7D607100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  <w:b/>
          <w:bCs/>
        </w:rPr>
      </w:pPr>
      <w:r w:rsidRPr="00A720B6">
        <w:rPr>
          <w:rFonts w:asciiTheme="minorHAnsi" w:hAnsiTheme="minorHAnsi" w:cstheme="minorHAnsi"/>
          <w:b/>
          <w:bCs/>
        </w:rPr>
        <w:t xml:space="preserve">Algoritmo 2 </w:t>
      </w:r>
    </w:p>
    <w:p w14:paraId="77DC1238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50B3ED0C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  <w:i/>
          <w:iCs/>
        </w:rPr>
      </w:pPr>
      <w:hyperlink r:id="rId8" w:history="1">
        <w:r w:rsidRPr="00A720B6">
          <w:rPr>
            <w:rStyle w:val="Hyperlink0"/>
            <w:rFonts w:asciiTheme="minorHAnsi" w:hAnsiTheme="minorHAnsi" w:cstheme="minorHAnsi"/>
            <w:i/>
            <w:iCs/>
          </w:rPr>
          <w:t>Área del circulo</w:t>
        </w:r>
      </w:hyperlink>
    </w:p>
    <w:p w14:paraId="2199C532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232ECEDB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Problema: Se quiere conocer el área de un circulo </w:t>
      </w:r>
    </w:p>
    <w:p w14:paraId="55C26A2B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1E6FDFD2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Datos de Entrada: radio del circulo </w:t>
      </w:r>
    </w:p>
    <w:p w14:paraId="44EA39DB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68BA53BC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Datos de Salida: área del circulo </w:t>
      </w:r>
    </w:p>
    <w:p w14:paraId="4F2B3095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46F3A370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Dominio: {radio del circulo ϵ </w:t>
      </w:r>
      <w:proofErr w:type="gramStart"/>
      <w:r w:rsidRPr="00A720B6">
        <w:rPr>
          <w:rFonts w:asciiTheme="minorHAnsi" w:hAnsiTheme="minorHAnsi" w:cstheme="minorHAnsi"/>
        </w:rPr>
        <w:t>R }</w:t>
      </w:r>
      <w:proofErr w:type="gramEnd"/>
    </w:p>
    <w:p w14:paraId="0BD1DB54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0CD7DE9D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proofErr w:type="gramStart"/>
      <w:r w:rsidRPr="00A720B6">
        <w:rPr>
          <w:rFonts w:asciiTheme="minorHAnsi" w:hAnsiTheme="minorHAnsi" w:cstheme="minorHAnsi"/>
        </w:rPr>
        <w:t>Restricciones:{</w:t>
      </w:r>
      <w:proofErr w:type="gramEnd"/>
      <w:r w:rsidRPr="00A720B6">
        <w:rPr>
          <w:rFonts w:asciiTheme="minorHAnsi" w:hAnsiTheme="minorHAnsi" w:cstheme="minorHAnsi"/>
        </w:rPr>
        <w:t>radio del circulo ϵ R, -{-R}, -{0} }</w:t>
      </w:r>
    </w:p>
    <w:p w14:paraId="5083F03F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70A4781A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Solución: </w:t>
      </w:r>
    </w:p>
    <w:p w14:paraId="70A067C4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54B9C0D0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1- Inicio </w:t>
      </w:r>
    </w:p>
    <w:p w14:paraId="7526DA14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2- pedir el radio del circulo </w:t>
      </w:r>
    </w:p>
    <w:p w14:paraId="6E892E65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2.1-el radio del circulo pertenece al conjunto de los reales?</w:t>
      </w:r>
    </w:p>
    <w:p w14:paraId="1FC5BFB8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2.1.1- si</w:t>
      </w:r>
    </w:p>
    <w:p w14:paraId="0058C665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2.1.1.2- sigue al paso 2.2</w:t>
      </w:r>
    </w:p>
    <w:p w14:paraId="68BFCE48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2.1.2- no</w:t>
      </w:r>
    </w:p>
    <w:p w14:paraId="215985D6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2.1.2.1- marca error, ir al paso 2</w:t>
      </w:r>
    </w:p>
    <w:p w14:paraId="02703744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2.2-el radio del circulo pertenece al conjunto de los números negativos o es cero?</w:t>
      </w:r>
    </w:p>
    <w:p w14:paraId="2604DAFC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2.2.1- si</w:t>
      </w:r>
    </w:p>
    <w:p w14:paraId="2351C0A1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2.2.1.1- marca error, ir al paso 2</w:t>
      </w:r>
    </w:p>
    <w:p w14:paraId="1257AB1F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2.2.2- no</w:t>
      </w:r>
    </w:p>
    <w:p w14:paraId="484C7471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2.2.2.1-ir a paso 3 </w:t>
      </w:r>
    </w:p>
    <w:p w14:paraId="381BE506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3- multiplica el radio por otra vez el radio por pi </w:t>
      </w:r>
      <w:proofErr w:type="gramStart"/>
      <w:r w:rsidRPr="00A720B6">
        <w:rPr>
          <w:rFonts w:asciiTheme="minorHAnsi" w:hAnsiTheme="minorHAnsi" w:cstheme="minorHAnsi"/>
        </w:rPr>
        <w:t>=(</w:t>
      </w:r>
      <w:proofErr w:type="gramEnd"/>
      <w:r w:rsidRPr="00A720B6">
        <w:rPr>
          <w:rFonts w:asciiTheme="minorHAnsi" w:hAnsiTheme="minorHAnsi" w:cstheme="minorHAnsi"/>
        </w:rPr>
        <w:t>3.1416)</w:t>
      </w:r>
    </w:p>
    <w:p w14:paraId="212DE615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4- muestra el resultado de el paso 3 </w:t>
      </w:r>
    </w:p>
    <w:p w14:paraId="78E0715E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5-Fin </w:t>
      </w:r>
    </w:p>
    <w:p w14:paraId="556A16C3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61F81B2B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Prueba de escritorio </w:t>
      </w:r>
    </w:p>
    <w:p w14:paraId="063722C8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  <w:b/>
          <w:bCs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720B6" w:rsidRPr="00A720B6" w14:paraId="5873C4FE" w14:textId="77777777" w:rsidTr="00E205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31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E0430" w14:textId="77777777" w:rsidR="00A720B6" w:rsidRPr="00A720B6" w:rsidRDefault="00A720B6" w:rsidP="00E20571">
            <w:pPr>
              <w:pStyle w:val="Estilodetabla2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eastAsia="Arial Unicode MS" w:hAnsiTheme="minorHAnsi" w:cstheme="minorHAnsi"/>
              </w:rPr>
              <w:t xml:space="preserve">Interacción  </w:t>
            </w:r>
          </w:p>
        </w:tc>
        <w:tc>
          <w:tcPr>
            <w:tcW w:w="31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35B63" w14:textId="77777777" w:rsidR="00A720B6" w:rsidRPr="00A720B6" w:rsidRDefault="00A720B6" w:rsidP="00E20571">
            <w:pPr>
              <w:pStyle w:val="Estilodetabla2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eastAsia="Arial Unicode MS" w:hAnsiTheme="minorHAnsi" w:cstheme="minorHAnsi"/>
              </w:rPr>
              <w:t xml:space="preserve">Radio </w:t>
            </w:r>
          </w:p>
        </w:tc>
        <w:tc>
          <w:tcPr>
            <w:tcW w:w="31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5B669" w14:textId="77777777" w:rsidR="00A720B6" w:rsidRPr="00A720B6" w:rsidRDefault="00A720B6" w:rsidP="00E20571">
            <w:pPr>
              <w:pStyle w:val="Estilodetabla2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eastAsia="Arial Unicode MS" w:hAnsiTheme="minorHAnsi" w:cstheme="minorHAnsi"/>
              </w:rPr>
              <w:t xml:space="preserve">Salida </w:t>
            </w:r>
          </w:p>
        </w:tc>
      </w:tr>
      <w:tr w:rsidR="00A720B6" w:rsidRPr="00A720B6" w14:paraId="62539C31" w14:textId="77777777" w:rsidTr="00E205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31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D220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91EDC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31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D220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1CEEA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0</w:t>
            </w:r>
          </w:p>
        </w:tc>
        <w:tc>
          <w:tcPr>
            <w:tcW w:w="31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D220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BBD8E" w14:textId="77777777" w:rsidR="00A720B6" w:rsidRPr="00A720B6" w:rsidRDefault="00A720B6" w:rsidP="00E20571">
            <w:pPr>
              <w:pStyle w:val="Estilodetabla2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eastAsia="Arial Unicode MS" w:hAnsiTheme="minorHAnsi" w:cstheme="minorHAnsi"/>
              </w:rPr>
              <w:t>Error</w:t>
            </w:r>
          </w:p>
        </w:tc>
      </w:tr>
      <w:tr w:rsidR="00A720B6" w:rsidRPr="00A720B6" w14:paraId="5FA75A04" w14:textId="77777777" w:rsidTr="00E205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31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BF910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31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EBEEB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-56</w:t>
            </w:r>
          </w:p>
        </w:tc>
        <w:tc>
          <w:tcPr>
            <w:tcW w:w="31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F0A9F" w14:textId="77777777" w:rsidR="00A720B6" w:rsidRPr="00A720B6" w:rsidRDefault="00A720B6" w:rsidP="00E20571">
            <w:pPr>
              <w:pStyle w:val="Estilodetabla2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eastAsia="Arial Unicode MS" w:hAnsiTheme="minorHAnsi" w:cstheme="minorHAnsi"/>
              </w:rPr>
              <w:t>Error</w:t>
            </w:r>
          </w:p>
        </w:tc>
      </w:tr>
      <w:tr w:rsidR="00A720B6" w:rsidRPr="00A720B6" w14:paraId="528831B7" w14:textId="77777777" w:rsidTr="00E205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31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D220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26A4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31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D220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83D97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31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D220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FA5CC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28.27233</w:t>
            </w:r>
          </w:p>
        </w:tc>
      </w:tr>
    </w:tbl>
    <w:p w14:paraId="4DE81292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  <w:b/>
          <w:bCs/>
        </w:rPr>
      </w:pPr>
    </w:p>
    <w:p w14:paraId="5B1D43C1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0CBD1F5A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4E688A2C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1B89A8F5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0B2372DC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69FA09B5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38534FE7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6F2D2104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315876F6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29D89369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749BE707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1BFAE71D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038108D9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083D20FC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2C272735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Algoritmo 3 </w:t>
      </w:r>
    </w:p>
    <w:p w14:paraId="7517F6EA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336866F8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  <w:i/>
          <w:iCs/>
        </w:rPr>
      </w:pPr>
      <w:r w:rsidRPr="00A720B6">
        <w:rPr>
          <w:rFonts w:asciiTheme="minorHAnsi" w:hAnsiTheme="minorHAnsi" w:cstheme="minorHAnsi"/>
          <w:i/>
          <w:iCs/>
        </w:rPr>
        <w:t xml:space="preserve">Sacar </w:t>
      </w:r>
      <w:proofErr w:type="gramStart"/>
      <w:r w:rsidRPr="00A720B6">
        <w:rPr>
          <w:rFonts w:asciiTheme="minorHAnsi" w:hAnsiTheme="minorHAnsi" w:cstheme="minorHAnsi"/>
          <w:i/>
          <w:iCs/>
        </w:rPr>
        <w:t>el factorial</w:t>
      </w:r>
      <w:proofErr w:type="gramEnd"/>
      <w:r w:rsidRPr="00A720B6">
        <w:rPr>
          <w:rFonts w:asciiTheme="minorHAnsi" w:hAnsiTheme="minorHAnsi" w:cstheme="minorHAnsi"/>
          <w:i/>
          <w:iCs/>
        </w:rPr>
        <w:t xml:space="preserve"> de un número </w:t>
      </w:r>
    </w:p>
    <w:p w14:paraId="47430A97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71FA1C2B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Problema: conocer el resultado de la operación “factorial” de un número </w:t>
      </w:r>
    </w:p>
    <w:p w14:paraId="23178B3E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59459979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Datos de Entrada: Número </w:t>
      </w:r>
    </w:p>
    <w:p w14:paraId="5E1D8987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2E31E054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Datos de Salida: factorial del Número </w:t>
      </w:r>
    </w:p>
    <w:p w14:paraId="4A77B9A7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6E1A0BEA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Dominio: {Número ϵ N | N</w:t>
      </w:r>
      <w:proofErr w:type="gramStart"/>
      <w:r w:rsidRPr="00A720B6">
        <w:rPr>
          <w:rFonts w:asciiTheme="minorHAnsi" w:hAnsiTheme="minorHAnsi" w:cstheme="minorHAnsi"/>
        </w:rPr>
        <w:t>={</w:t>
      </w:r>
      <w:proofErr w:type="gramEnd"/>
      <w:r w:rsidRPr="00A720B6">
        <w:rPr>
          <w:rFonts w:asciiTheme="minorHAnsi" w:hAnsiTheme="minorHAnsi" w:cstheme="minorHAnsi"/>
        </w:rPr>
        <w:t>0,1,2,3,4,5} }</w:t>
      </w:r>
    </w:p>
    <w:p w14:paraId="7847FE73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7CF97816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Restricciones: Número debe de pertenecer sólo al conjunto N </w:t>
      </w:r>
    </w:p>
    <w:p w14:paraId="0980DD01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2FAB3054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Solución:</w:t>
      </w:r>
    </w:p>
    <w:p w14:paraId="5569CC7F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56D71700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1- Inicio</w:t>
      </w:r>
    </w:p>
    <w:p w14:paraId="149A464D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2-Pedir Número que pertenezca al conjunto N</w:t>
      </w:r>
    </w:p>
    <w:p w14:paraId="7D87AFA4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2.1-Número pertenece a conjunto N?</w:t>
      </w:r>
    </w:p>
    <w:p w14:paraId="596A2535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2.1.1-Sí</w:t>
      </w:r>
    </w:p>
    <w:p w14:paraId="58223B31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2.1.1.1-Ir al punto 3</w:t>
      </w:r>
    </w:p>
    <w:p w14:paraId="3445B7F2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2.1.2-No</w:t>
      </w:r>
    </w:p>
    <w:p w14:paraId="71AE7D07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2.1.2.1-Error, ir al punto 2</w:t>
      </w:r>
    </w:p>
    <w:p w14:paraId="4DFF65A3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3- Contador=0, </w:t>
      </w:r>
      <w:proofErr w:type="spellStart"/>
      <w:r w:rsidRPr="00A720B6">
        <w:rPr>
          <w:rFonts w:asciiTheme="minorHAnsi" w:hAnsiTheme="minorHAnsi" w:cstheme="minorHAnsi"/>
        </w:rPr>
        <w:t>Num</w:t>
      </w:r>
      <w:proofErr w:type="spellEnd"/>
      <w:r w:rsidRPr="00A720B6">
        <w:rPr>
          <w:rFonts w:asciiTheme="minorHAnsi" w:hAnsiTheme="minorHAnsi" w:cstheme="minorHAnsi"/>
        </w:rPr>
        <w:t xml:space="preserve">=1, </w:t>
      </w:r>
    </w:p>
    <w:p w14:paraId="59EAEDDD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3.1.1 Contador igual a Número?</w:t>
      </w:r>
    </w:p>
    <w:p w14:paraId="24B41459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3.1.2 sí, ir a punto 4</w:t>
      </w:r>
    </w:p>
    <w:p w14:paraId="2B7D64BD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3.1- suma al Contador un 1</w:t>
      </w:r>
    </w:p>
    <w:p w14:paraId="048E684D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3.2-multiplica el contador por </w:t>
      </w:r>
      <w:proofErr w:type="spellStart"/>
      <w:r w:rsidRPr="00A720B6">
        <w:rPr>
          <w:rFonts w:asciiTheme="minorHAnsi" w:hAnsiTheme="minorHAnsi" w:cstheme="minorHAnsi"/>
        </w:rPr>
        <w:t>Num</w:t>
      </w:r>
      <w:proofErr w:type="spellEnd"/>
      <w:r w:rsidRPr="00A720B6">
        <w:rPr>
          <w:rFonts w:asciiTheme="minorHAnsi" w:hAnsiTheme="minorHAnsi" w:cstheme="minorHAnsi"/>
        </w:rPr>
        <w:t xml:space="preserve"> </w:t>
      </w:r>
    </w:p>
    <w:p w14:paraId="664409F1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3.3-ir a 3.1.1</w:t>
      </w:r>
    </w:p>
    <w:p w14:paraId="5B3E56B0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4-imprime </w:t>
      </w:r>
      <w:proofErr w:type="spellStart"/>
      <w:r w:rsidRPr="00A720B6">
        <w:rPr>
          <w:rFonts w:asciiTheme="minorHAnsi" w:hAnsiTheme="minorHAnsi" w:cstheme="minorHAnsi"/>
        </w:rPr>
        <w:t>Num</w:t>
      </w:r>
      <w:proofErr w:type="spellEnd"/>
    </w:p>
    <w:p w14:paraId="01908C9C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5-Imprime Resultado de contador por </w:t>
      </w:r>
      <w:proofErr w:type="spellStart"/>
      <w:r w:rsidRPr="00A720B6">
        <w:rPr>
          <w:rFonts w:asciiTheme="minorHAnsi" w:hAnsiTheme="minorHAnsi" w:cstheme="minorHAnsi"/>
        </w:rPr>
        <w:t>Num</w:t>
      </w:r>
      <w:proofErr w:type="spellEnd"/>
    </w:p>
    <w:p w14:paraId="216EFB04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>Solicitar Número</w:t>
      </w:r>
    </w:p>
    <w:p w14:paraId="39A080BA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</w:p>
    <w:p w14:paraId="5D772E5B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</w:rPr>
      </w:pPr>
      <w:r w:rsidRPr="00A720B6">
        <w:rPr>
          <w:rFonts w:asciiTheme="minorHAnsi" w:hAnsiTheme="minorHAnsi" w:cstheme="minorHAnsi"/>
        </w:rPr>
        <w:t xml:space="preserve">Prueba de escritorio </w:t>
      </w:r>
    </w:p>
    <w:p w14:paraId="403A45DB" w14:textId="77777777" w:rsidR="00A720B6" w:rsidRPr="00A720B6" w:rsidRDefault="00A720B6" w:rsidP="00A720B6">
      <w:pPr>
        <w:pStyle w:val="Cuerpo"/>
        <w:rPr>
          <w:rFonts w:asciiTheme="minorHAnsi" w:hAnsiTheme="minorHAnsi" w:cstheme="minorHAnsi"/>
          <w:b/>
          <w:bCs/>
        </w:rPr>
      </w:pPr>
    </w:p>
    <w:tbl>
      <w:tblPr>
        <w:tblStyle w:val="TableNormal"/>
        <w:tblW w:w="93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00A720B6" w:rsidRPr="00A720B6" w14:paraId="1C021B44" w14:textId="77777777" w:rsidTr="00E205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6B283" w14:textId="77777777" w:rsidR="00A720B6" w:rsidRPr="00A720B6" w:rsidRDefault="00A720B6" w:rsidP="00E20571">
            <w:pPr>
              <w:pStyle w:val="Estilodetabla2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eastAsia="Arial Unicode MS" w:hAnsiTheme="minorHAnsi" w:cstheme="minorHAnsi"/>
              </w:rPr>
              <w:t xml:space="preserve">Interacción  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AF7CD" w14:textId="77777777" w:rsidR="00A720B6" w:rsidRPr="00A720B6" w:rsidRDefault="00A720B6" w:rsidP="00E20571">
            <w:pPr>
              <w:pStyle w:val="Estilodetabla2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eastAsia="Arial Unicode MS" w:hAnsiTheme="minorHAnsi" w:cstheme="minorHAnsi"/>
              </w:rPr>
              <w:t xml:space="preserve">Número 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12D65" w14:textId="77777777" w:rsidR="00A720B6" w:rsidRPr="00A720B6" w:rsidRDefault="00A720B6" w:rsidP="00E20571">
            <w:pPr>
              <w:pStyle w:val="Estilodetabla2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eastAsia="Arial Unicode MS" w:hAnsiTheme="minorHAnsi" w:cstheme="minorHAnsi"/>
              </w:rPr>
              <w:t>Contador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73ED3" w14:textId="77777777" w:rsidR="00A720B6" w:rsidRPr="00A720B6" w:rsidRDefault="00A720B6" w:rsidP="00E20571">
            <w:pPr>
              <w:pStyle w:val="Estilodetabla2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eastAsia="Arial Unicode MS" w:hAnsiTheme="minorHAnsi" w:cstheme="minorHAnsi"/>
              </w:rPr>
              <w:t xml:space="preserve">Salida </w:t>
            </w:r>
          </w:p>
        </w:tc>
      </w:tr>
      <w:tr w:rsidR="00A720B6" w:rsidRPr="00A720B6" w14:paraId="532173BA" w14:textId="77777777" w:rsidTr="00E205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D220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CC7C9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D220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939D2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0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D220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BF1ED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0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D220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D343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A720B6" w:rsidRPr="00A720B6" w14:paraId="37DBC8E0" w14:textId="77777777" w:rsidTr="00E205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17DDD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65237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D409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0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F1EC2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24</w:t>
            </w:r>
          </w:p>
        </w:tc>
      </w:tr>
      <w:tr w:rsidR="00A720B6" w:rsidRPr="00A720B6" w14:paraId="1BD532D3" w14:textId="77777777" w:rsidTr="00E205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D220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61AE6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D220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2995C" w14:textId="77777777" w:rsidR="00A720B6" w:rsidRPr="00A720B6" w:rsidRDefault="00A720B6" w:rsidP="00E20571">
            <w:pPr>
              <w:jc w:val="right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D220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233EA" w14:textId="77777777" w:rsidR="00A720B6" w:rsidRPr="00A720B6" w:rsidRDefault="00A720B6" w:rsidP="00E20571">
            <w:pPr>
              <w:pStyle w:val="Estilodetabla2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eastAsia="Arial Unicode MS" w:hAnsiTheme="minorHAnsi" w:cstheme="minorHAnsi"/>
              </w:rPr>
              <w:t>Error</w:t>
            </w:r>
          </w:p>
        </w:tc>
        <w:tc>
          <w:tcPr>
            <w:tcW w:w="23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D220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E7B82" w14:textId="77777777" w:rsidR="00A720B6" w:rsidRPr="00A720B6" w:rsidRDefault="00A720B6" w:rsidP="00E20571">
            <w:pPr>
              <w:pStyle w:val="Estilodetabla2"/>
              <w:rPr>
                <w:rFonts w:asciiTheme="minorHAnsi" w:hAnsiTheme="minorHAnsi" w:cstheme="minorHAnsi"/>
              </w:rPr>
            </w:pPr>
            <w:r w:rsidRPr="00A720B6">
              <w:rPr>
                <w:rFonts w:asciiTheme="minorHAnsi" w:eastAsia="Arial Unicode MS" w:hAnsiTheme="minorHAnsi" w:cstheme="minorHAnsi"/>
              </w:rPr>
              <w:t>Error</w:t>
            </w:r>
          </w:p>
        </w:tc>
      </w:tr>
    </w:tbl>
    <w:p w14:paraId="5D0B8139" w14:textId="77777777" w:rsidR="00A720B6" w:rsidRDefault="00A720B6" w:rsidP="00A720B6">
      <w:pPr>
        <w:pStyle w:val="Cuerpo"/>
        <w:rPr>
          <w:b/>
          <w:bCs/>
        </w:rPr>
      </w:pPr>
    </w:p>
    <w:p w14:paraId="1D6946DE" w14:textId="77777777" w:rsidR="00A720B6" w:rsidRDefault="00A720B6" w:rsidP="00A720B6">
      <w:pPr>
        <w:rPr>
          <w:rFonts w:asciiTheme="minorHAnsi" w:hAnsiTheme="minorHAnsi" w:cstheme="minorHAnsi"/>
          <w:b/>
          <w:lang w:val="es-MX"/>
        </w:rPr>
      </w:pPr>
      <w:r w:rsidRPr="00A720B6">
        <w:rPr>
          <w:rFonts w:asciiTheme="minorHAnsi" w:hAnsiTheme="minorHAnsi" w:cstheme="minorHAnsi"/>
          <w:b/>
          <w:lang w:val="es-MX"/>
        </w:rPr>
        <w:t>Conclus</w:t>
      </w:r>
      <w:r>
        <w:rPr>
          <w:rFonts w:asciiTheme="minorHAnsi" w:hAnsiTheme="minorHAnsi" w:cstheme="minorHAnsi"/>
          <w:b/>
          <w:lang w:val="es-MX"/>
        </w:rPr>
        <w:t>i</w:t>
      </w:r>
      <w:r w:rsidRPr="00A720B6">
        <w:rPr>
          <w:rFonts w:asciiTheme="minorHAnsi" w:hAnsiTheme="minorHAnsi" w:cstheme="minorHAnsi"/>
          <w:b/>
          <w:lang w:val="es-MX"/>
        </w:rPr>
        <w:t>ones</w:t>
      </w:r>
      <w:r>
        <w:rPr>
          <w:rFonts w:asciiTheme="minorHAnsi" w:hAnsiTheme="minorHAnsi" w:cstheme="minorHAnsi"/>
          <w:b/>
          <w:lang w:val="es-MX"/>
        </w:rPr>
        <w:t>:</w:t>
      </w:r>
    </w:p>
    <w:p w14:paraId="6AD08059" w14:textId="77777777" w:rsidR="00A720B6" w:rsidRPr="00A720B6" w:rsidRDefault="00A720B6" w:rsidP="00A720B6">
      <w:p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Aprendimos o mejoramos nuestra percepción de planteamiento de problemas y soluciones de estos mismos mediante el uso de algoritmos. Formalizamos o complementamos el conocimiento sobre la entrada de datos y de salida, una vez conociendo el problema y lo que necesitábamos hacer para la solución de, creamos algoritmos para cada problema planteado, además usamos pruebas de escritorio para así predecir los posibles resultados. </w:t>
      </w:r>
      <w:bookmarkStart w:id="0" w:name="_GoBack"/>
      <w:bookmarkEnd w:id="0"/>
    </w:p>
    <w:sectPr w:rsidR="00A720B6" w:rsidRPr="00A720B6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9AF46" w14:textId="77777777" w:rsidR="00000000" w:rsidRDefault="00A720B6">
      <w:r>
        <w:separator/>
      </w:r>
    </w:p>
  </w:endnote>
  <w:endnote w:type="continuationSeparator" w:id="0">
    <w:p w14:paraId="58C3BDC4" w14:textId="77777777" w:rsidR="00000000" w:rsidRDefault="00A72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Helvetica-Bold">
    <w:altName w:val="Arial"/>
    <w:panose1 w:val="00000000000000000000"/>
    <w:charset w:val="00"/>
    <w:family w:val="roman"/>
    <w:notTrueType/>
    <w:pitch w:val="default"/>
  </w:font>
  <w:font w:name="BookAntiqua">
    <w:altName w:val="Cambri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290B3" w14:textId="77777777" w:rsidR="00000000" w:rsidRDefault="00A720B6">
      <w:r>
        <w:rPr>
          <w:color w:val="000000"/>
        </w:rPr>
        <w:separator/>
      </w:r>
    </w:p>
  </w:footnote>
  <w:footnote w:type="continuationSeparator" w:id="0">
    <w:p w14:paraId="2A7D2E49" w14:textId="77777777" w:rsidR="00000000" w:rsidRDefault="00A72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53005"/>
    <w:multiLevelType w:val="hybridMultilevel"/>
    <w:tmpl w:val="E17AB3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95BA4"/>
    <w:multiLevelType w:val="multilevel"/>
    <w:tmpl w:val="EAA8C35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AC90BAF"/>
    <w:multiLevelType w:val="hybridMultilevel"/>
    <w:tmpl w:val="D7F42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D1628"/>
    <w:multiLevelType w:val="hybridMultilevel"/>
    <w:tmpl w:val="4724A8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73894"/>
    <w:rsid w:val="00573894"/>
    <w:rsid w:val="00A7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B905"/>
  <w15:docId w15:val="{004D69BA-C850-4465-9098-E09614DC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fontstyle01">
    <w:name w:val="fontstyle01"/>
    <w:basedOn w:val="Fuentedeprrafopredeter"/>
    <w:rsid w:val="00A720B6"/>
    <w:rPr>
      <w:rFonts w:ascii="Helvetica-Bold" w:hAnsi="Helvetica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Fuentedeprrafopredeter"/>
    <w:rsid w:val="00A720B6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A720B6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A720B6"/>
    <w:pPr>
      <w:ind w:left="720"/>
      <w:contextualSpacing/>
    </w:pPr>
    <w:rPr>
      <w:rFonts w:cs="Mangal"/>
      <w:szCs w:val="21"/>
    </w:rPr>
  </w:style>
  <w:style w:type="table" w:customStyle="1" w:styleId="TableNormal">
    <w:name w:val="Table Normal"/>
    <w:rsid w:val="00A720B6"/>
    <w:pPr>
      <w:widowControl/>
      <w:pBdr>
        <w:top w:val="nil"/>
        <w:left w:val="nil"/>
        <w:bottom w:val="nil"/>
        <w:right w:val="nil"/>
        <w:between w:val="nil"/>
        <w:bar w:val="nil"/>
      </w:pBdr>
      <w:autoSpaceDN/>
      <w:textAlignment w:val="auto"/>
    </w:pPr>
    <w:rPr>
      <w:rFonts w:ascii="Times New Roman" w:eastAsia="Arial Unicode MS" w:hAnsi="Times New Roman" w:cs="Times New Roman"/>
      <w:kern w:val="0"/>
      <w:sz w:val="20"/>
      <w:szCs w:val="20"/>
      <w:bdr w:val="nil"/>
      <w:lang w:val="es-MX" w:eastAsia="es-MX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A720B6"/>
    <w:pPr>
      <w:widowControl/>
      <w:pBdr>
        <w:top w:val="nil"/>
        <w:left w:val="nil"/>
        <w:bottom w:val="nil"/>
        <w:right w:val="nil"/>
        <w:between w:val="nil"/>
        <w:bar w:val="nil"/>
      </w:pBdr>
      <w:autoSpaceDN/>
      <w:textAlignment w:val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es-ES_tradnl" w:eastAsia="es-MX" w:bidi="ar-SA"/>
    </w:rPr>
  </w:style>
  <w:style w:type="paragraph" w:customStyle="1" w:styleId="Estilodetabla2">
    <w:name w:val="Estilo de tabla 2"/>
    <w:rsid w:val="00A720B6"/>
    <w:pPr>
      <w:widowControl/>
      <w:pBdr>
        <w:top w:val="nil"/>
        <w:left w:val="nil"/>
        <w:bottom w:val="nil"/>
        <w:right w:val="nil"/>
        <w:between w:val="nil"/>
        <w:bar w:val="nil"/>
      </w:pBdr>
      <w:autoSpaceDN/>
      <w:textAlignment w:val="auto"/>
    </w:pPr>
    <w:rPr>
      <w:rFonts w:ascii="Helvetica Neue" w:eastAsia="Helvetica Neue" w:hAnsi="Helvetica Neue" w:cs="Helvetica Neue"/>
      <w:color w:val="000000"/>
      <w:kern w:val="0"/>
      <w:sz w:val="20"/>
      <w:szCs w:val="20"/>
      <w:bdr w:val="nil"/>
      <w:lang w:val="es-MX" w:eastAsia="es-MX" w:bidi="ar-SA"/>
    </w:rPr>
  </w:style>
  <w:style w:type="character" w:customStyle="1" w:styleId="Hyperlink0">
    <w:name w:val="Hyperlink.0"/>
    <w:basedOn w:val="Fuentedeprrafopredeter"/>
    <w:rsid w:val="00A720B6"/>
    <w:rPr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le.com/l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osvaldo martinez m</cp:lastModifiedBy>
  <cp:revision>2</cp:revision>
  <dcterms:created xsi:type="dcterms:W3CDTF">2019-03-04T04:04:00Z</dcterms:created>
  <dcterms:modified xsi:type="dcterms:W3CDTF">2019-03-04T04:04:00Z</dcterms:modified>
</cp:coreProperties>
</file>